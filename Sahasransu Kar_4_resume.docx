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14:paraId="1C6414D6" w14:textId="77777777" w:rsidTr="00545B7A">
        <w:tc>
          <w:tcPr>
            <w:tcW w:w="9926" w:type="dxa"/>
            <w:tcBorders>
              <w:bottom w:val="single" w:sz="12" w:space="0" w:color="39A5B7" w:themeColor="accent1"/>
            </w:tcBorders>
          </w:tcPr>
          <w:p w14:paraId="1948E41E" w14:textId="31F3F9DA" w:rsidR="00545B7A" w:rsidRDefault="008C2978" w:rsidP="00D111D8">
            <w:pPr>
              <w:pStyle w:val="Title"/>
              <w:jc w:val="center"/>
            </w:pPr>
            <w:sdt>
              <w:sdtPr>
                <w:rPr>
                  <w:color w:val="auto"/>
                  <w:sz w:val="36"/>
                  <w:szCs w:val="36"/>
                </w:rPr>
                <w:alias w:val="Enter first name:"/>
                <w:tag w:val="Enter first name:"/>
                <w:id w:val="1306818671"/>
                <w:placeholder>
                  <w:docPart w:val="645C9D5AD48348EAA5E9936B35BBE923"/>
                </w:placeholder>
                <w:dataBinding w:prefixMappings="xmlns:ns0='http://schemas.microsoft.com/office/2006/coverPageProps' " w:xpath="/ns0:CoverPageProperties[1]/ns0:Abstract[1]" w:storeItemID="{55AF091B-3C7A-41E3-B477-F2FDAA23CFDA}"/>
                <w15:appearance w15:val="hidden"/>
                <w:text w:multiLine="1"/>
              </w:sdtPr>
              <w:sdtEndPr/>
              <w:sdtContent>
                <w:r w:rsidR="007C5050" w:rsidRPr="00A12403">
                  <w:rPr>
                    <w:color w:val="auto"/>
                    <w:sz w:val="36"/>
                    <w:szCs w:val="36"/>
                  </w:rPr>
                  <w:t>Sahasransu Kar</w:t>
                </w:r>
              </w:sdtContent>
            </w:sdt>
          </w:p>
        </w:tc>
      </w:tr>
    </w:tbl>
    <w:p w14:paraId="46802996" w14:textId="79D2EA9A" w:rsidR="00141A4C" w:rsidRPr="007C5050" w:rsidRDefault="008C2978" w:rsidP="007C5050">
      <w:pPr>
        <w:pStyle w:val="Contact"/>
        <w:ind w:left="720" w:hanging="720"/>
        <w:rPr>
          <w:sz w:val="18"/>
          <w:szCs w:val="18"/>
        </w:rPr>
      </w:pPr>
      <w:sdt>
        <w:sdtPr>
          <w:rPr>
            <w:sz w:val="18"/>
            <w:szCs w:val="18"/>
          </w:rPr>
          <w:alias w:val="Enter address:"/>
          <w:tag w:val="Enter address:"/>
          <w:id w:val="966779368"/>
          <w:placeholder>
            <w:docPart w:val="0510C8A5A3CC4F9FBA5F4EE91A8D3BEE"/>
          </w:placeholder>
          <w:dataBinding w:prefixMappings="xmlns:ns0='http://schemas.microsoft.com/office/2006/coverPageProps' " w:xpath="/ns0:CoverPageProperties[1]/ns0:CompanyAddress[1]" w:storeItemID="{55AF091B-3C7A-41E3-B477-F2FDAA23CFDA}"/>
          <w15:appearance w15:val="hidden"/>
          <w:text w:multiLine="1"/>
        </w:sdtPr>
        <w:sdtEndPr/>
        <w:sdtContent>
          <w:r w:rsidR="007C5050" w:rsidRPr="007C5050">
            <w:rPr>
              <w:sz w:val="18"/>
              <w:szCs w:val="18"/>
            </w:rPr>
            <w:t>Ark Homes, Hyderabad, TS, India</w:t>
          </w:r>
        </w:sdtContent>
      </w:sdt>
      <w:r w:rsidR="00141A4C" w:rsidRPr="007C5050">
        <w:rPr>
          <w:sz w:val="18"/>
          <w:szCs w:val="18"/>
        </w:rPr>
        <w:t> | </w:t>
      </w:r>
      <w:r w:rsidR="007C5050" w:rsidRPr="007C5050">
        <w:rPr>
          <w:sz w:val="18"/>
          <w:szCs w:val="18"/>
        </w:rPr>
        <w:t>(+91)9866481041</w:t>
      </w:r>
      <w:r w:rsidR="00141A4C" w:rsidRPr="007C5050">
        <w:rPr>
          <w:sz w:val="18"/>
          <w:szCs w:val="18"/>
        </w:rPr>
        <w:t> | </w:t>
      </w:r>
      <w:r w:rsidR="007C5050" w:rsidRPr="007C5050">
        <w:rPr>
          <w:sz w:val="18"/>
          <w:szCs w:val="18"/>
        </w:rPr>
        <w:t>Sahasransukar777@gmail.com</w:t>
      </w:r>
      <w:r w:rsidR="00FB3617" w:rsidRPr="007C5050">
        <w:rPr>
          <w:sz w:val="18"/>
          <w:szCs w:val="18"/>
        </w:rPr>
        <w:t xml:space="preserve"> </w:t>
      </w:r>
      <w:r w:rsidR="005C4F47" w:rsidRPr="007C5050">
        <w:rPr>
          <w:sz w:val="18"/>
          <w:szCs w:val="18"/>
        </w:rPr>
        <w:t>|</w:t>
      </w:r>
      <w:r w:rsidR="007C5050" w:rsidRPr="007C5050">
        <w:rPr>
          <w:sz w:val="18"/>
          <w:szCs w:val="18"/>
        </w:rPr>
        <w:t xml:space="preserve"> www.linkedin.com/in/sahasransukar</w:t>
      </w:r>
    </w:p>
    <w:p w14:paraId="3DC84326" w14:textId="0945CD05" w:rsidR="006270A9" w:rsidRPr="00A12403" w:rsidRDefault="00343749" w:rsidP="00141A4C">
      <w:pPr>
        <w:pStyle w:val="Heading1"/>
        <w:rPr>
          <w:sz w:val="24"/>
          <w:szCs w:val="24"/>
        </w:rPr>
      </w:pPr>
      <w:r w:rsidRPr="00A12403">
        <w:rPr>
          <w:sz w:val="24"/>
          <w:szCs w:val="24"/>
        </w:rPr>
        <w:t>Professional Summary</w:t>
      </w:r>
    </w:p>
    <w:p w14:paraId="46C4D29C" w14:textId="5337C1CD" w:rsidR="006270A9" w:rsidRPr="00232312" w:rsidRDefault="00C5552C" w:rsidP="00232312">
      <w:r>
        <w:t xml:space="preserve">Data driven consultant </w:t>
      </w:r>
      <w:r w:rsidR="00705712">
        <w:t>closely</w:t>
      </w:r>
      <w:r w:rsidR="00D111D8" w:rsidRPr="00D111D8">
        <w:t xml:space="preserve"> 3</w:t>
      </w:r>
      <w:r w:rsidR="005C5217">
        <w:t>.6</w:t>
      </w:r>
      <w:r w:rsidR="00D111D8" w:rsidRPr="00D111D8">
        <w:t xml:space="preserve">+ years of experience </w:t>
      </w:r>
      <w:r w:rsidR="00705712">
        <w:t>with</w:t>
      </w:r>
      <w:r w:rsidR="00D111D8" w:rsidRPr="00D111D8">
        <w:t xml:space="preserve"> a proven knowledge of </w:t>
      </w:r>
      <w:r w:rsidR="00524BE6" w:rsidRPr="00D111D8">
        <w:t>implementing</w:t>
      </w:r>
      <w:r w:rsidR="00D111D8" w:rsidRPr="00D111D8">
        <w:t xml:space="preserve"> </w:t>
      </w:r>
      <w:r w:rsidR="00524BE6" w:rsidRPr="00D111D8">
        <w:t xml:space="preserve">Data </w:t>
      </w:r>
      <w:r w:rsidR="00394FD9">
        <w:t>Analytics</w:t>
      </w:r>
      <w:r w:rsidR="00394FD9" w:rsidRPr="00D111D8">
        <w:t xml:space="preserve"> and</w:t>
      </w:r>
      <w:r w:rsidR="00D111D8" w:rsidRPr="00D111D8">
        <w:t xml:space="preserve"> Machine Learning along with a good experience in </w:t>
      </w:r>
      <w:r w:rsidR="00D111D8">
        <w:t xml:space="preserve">Data Visualization, </w:t>
      </w:r>
      <w:r w:rsidR="00D111D8" w:rsidRPr="00D111D8">
        <w:t xml:space="preserve">Data </w:t>
      </w:r>
      <w:r w:rsidR="00394FD9">
        <w:t>Transformation</w:t>
      </w:r>
      <w:r w:rsidR="00D111D8" w:rsidRPr="00D111D8">
        <w:t xml:space="preserve"> and Data Integrity projects. </w:t>
      </w:r>
      <w:r w:rsidR="008047BC">
        <w:t>S</w:t>
      </w:r>
      <w:r w:rsidR="00394FD9">
        <w:t>eeking</w:t>
      </w:r>
      <w:r w:rsidR="008047BC">
        <w:t xml:space="preserve"> opportunity </w:t>
      </w:r>
      <w:r w:rsidR="00D111D8" w:rsidRPr="00D111D8">
        <w:t xml:space="preserve">to leverage my skills to the full potential and </w:t>
      </w:r>
      <w:r w:rsidR="00AA4AD6">
        <w:t>solve the various business problem.</w:t>
      </w:r>
    </w:p>
    <w:p w14:paraId="07D0814B" w14:textId="77777777" w:rsidR="0075155B" w:rsidRDefault="008C2978" w:rsidP="000800D1">
      <w:pPr>
        <w:pStyle w:val="Heading1"/>
        <w:spacing w:after="0"/>
      </w:pPr>
      <w:sdt>
        <w:sdtPr>
          <w:alias w:val="Experience:"/>
          <w:tag w:val="Experience:"/>
          <w:id w:val="694891199"/>
          <w:placeholder>
            <w:docPart w:val="1ED2E515A4304F2E99BA1A83AB577D65"/>
          </w:placeholder>
          <w:temporary/>
          <w:showingPlcHdr/>
          <w15:appearance w15:val="hidden"/>
        </w:sdtPr>
        <w:sdtEndPr/>
        <w:sdtContent>
          <w:r w:rsidR="0075155B" w:rsidRPr="00A12403">
            <w:rPr>
              <w:sz w:val="24"/>
              <w:szCs w:val="24"/>
            </w:rPr>
            <w:t>Experience</w:t>
          </w:r>
        </w:sdtContent>
      </w:sdt>
    </w:p>
    <w:p w14:paraId="64FCCCD2" w14:textId="2E1CC934" w:rsidR="0075155B" w:rsidRDefault="00D111D8" w:rsidP="0075155B">
      <w:pPr>
        <w:pStyle w:val="Heading2"/>
      </w:pPr>
      <w:r w:rsidRPr="00D111D8">
        <w:t>Data Science Consultant</w:t>
      </w:r>
      <w:r w:rsidR="0075155B">
        <w:t> </w:t>
      </w:r>
      <w:r w:rsidR="00A42D87">
        <w:t xml:space="preserve">- </w:t>
      </w:r>
      <w:r w:rsidRPr="00D111D8">
        <w:t>Ernst and Young LLP</w:t>
      </w:r>
      <w:r w:rsidR="0075155B">
        <w:t> </w:t>
      </w:r>
      <w:r w:rsidR="00A42D87">
        <w:t xml:space="preserve">                              Feb</w:t>
      </w:r>
      <w:r w:rsidR="00E60C0F">
        <w:t xml:space="preserve"> </w:t>
      </w:r>
      <w:r w:rsidRPr="00D111D8">
        <w:t>202</w:t>
      </w:r>
      <w:r w:rsidR="00E60C0F">
        <w:t>0</w:t>
      </w:r>
      <w:r w:rsidRPr="00D111D8">
        <w:t>- PRESENT</w:t>
      </w:r>
    </w:p>
    <w:p w14:paraId="2715D3DD" w14:textId="77777777" w:rsidR="00143AEE" w:rsidRDefault="00143AEE" w:rsidP="00143AEE">
      <w:pPr>
        <w:pStyle w:val="ListBullet"/>
      </w:pPr>
      <w:r>
        <w:t>Leveraged machine learning algorithms and statistical modeling techniques to develop predictive models, resulting in a 15% increase in customer retention.</w:t>
      </w:r>
    </w:p>
    <w:p w14:paraId="0B6D905E" w14:textId="36CF3C1A" w:rsidR="00143AEE" w:rsidRDefault="00143AEE" w:rsidP="00143AEE">
      <w:pPr>
        <w:pStyle w:val="ListBullet"/>
      </w:pPr>
      <w:r>
        <w:t xml:space="preserve">Conducted exploratory data analysis on large datasets, identifying key patterns and insights that guided marketing strategies and led to </w:t>
      </w:r>
      <w:r w:rsidR="00C31758">
        <w:t>80</w:t>
      </w:r>
      <w:r>
        <w:t xml:space="preserve">% boost in </w:t>
      </w:r>
      <w:r w:rsidR="008C2978">
        <w:t>costumer retainability</w:t>
      </w:r>
      <w:r>
        <w:t>.</w:t>
      </w:r>
    </w:p>
    <w:p w14:paraId="054819C7" w14:textId="77777777" w:rsidR="00143AEE" w:rsidRDefault="00143AEE" w:rsidP="00143AEE">
      <w:pPr>
        <w:pStyle w:val="ListBullet"/>
      </w:pPr>
      <w:r>
        <w:t>Collaborated with cross-functional teams to design and implement data pipelines, reducing data preprocessing time by 30% and improving data accuracy.</w:t>
      </w:r>
    </w:p>
    <w:p w14:paraId="06927834" w14:textId="0C48D439" w:rsidR="006270A9" w:rsidRPr="0001582B" w:rsidRDefault="00143AEE" w:rsidP="00143AEE">
      <w:pPr>
        <w:pStyle w:val="ListBullet"/>
      </w:pPr>
      <w:r>
        <w:t>Led a team of data analysts to deliver actionable insights to stakeholders, resulting in data-driven decision-making and improved operational efficiency.</w:t>
      </w:r>
    </w:p>
    <w:p w14:paraId="3A2ACED4" w14:textId="2F8C85C7" w:rsidR="0063380F" w:rsidRPr="00A12403" w:rsidRDefault="0063380F" w:rsidP="0063380F">
      <w:pPr>
        <w:pStyle w:val="Heading1"/>
        <w:spacing w:before="0"/>
        <w:rPr>
          <w:rFonts w:asciiTheme="minorHAnsi" w:eastAsiaTheme="minorHAnsi" w:hAnsiTheme="minorHAnsi" w:cstheme="minorBidi"/>
          <w:color w:val="auto"/>
          <w:sz w:val="24"/>
          <w:szCs w:val="24"/>
        </w:rPr>
      </w:pPr>
      <w:r w:rsidRPr="00A12403">
        <w:rPr>
          <w:sz w:val="24"/>
          <w:szCs w:val="24"/>
        </w:rPr>
        <w:t>Skills</w:t>
      </w:r>
    </w:p>
    <w:p w14:paraId="2F0C41D3" w14:textId="77777777" w:rsidR="0063380F" w:rsidRDefault="0063380F" w:rsidP="0063380F">
      <w:pPr>
        <w:pStyle w:val="ListBullet"/>
      </w:pPr>
      <w:r>
        <w:t>Languages: English, Hindi, Bengali, Odia</w:t>
      </w:r>
    </w:p>
    <w:p w14:paraId="0358951D" w14:textId="3DFD3954" w:rsidR="0063380F" w:rsidRDefault="0063380F" w:rsidP="00A12403">
      <w:pPr>
        <w:pStyle w:val="ListBullet"/>
      </w:pPr>
      <w:r>
        <w:t>Programming Languages: Python</w:t>
      </w:r>
    </w:p>
    <w:p w14:paraId="785D1A93" w14:textId="757B93E8" w:rsidR="0063380F" w:rsidRDefault="0063380F" w:rsidP="0063380F">
      <w:pPr>
        <w:pStyle w:val="ListBullet"/>
      </w:pPr>
      <w:r>
        <w:t xml:space="preserve">Databases: SQL Server 2008 &amp;2012, MySQL, MongoDB, </w:t>
      </w:r>
      <w:r w:rsidR="00FB0E78" w:rsidRPr="0063380F">
        <w:t>PostgreSQL</w:t>
      </w:r>
      <w:r w:rsidR="00FB0E78">
        <w:t>, Elastic Search</w:t>
      </w:r>
    </w:p>
    <w:p w14:paraId="26D17D94" w14:textId="6E6E5559" w:rsidR="0063380F" w:rsidRDefault="0063380F" w:rsidP="0063380F">
      <w:pPr>
        <w:pStyle w:val="ListBullet"/>
      </w:pPr>
      <w:r>
        <w:t>Machine Learning: Neural Networks, Clustering, Regression and classification technique, NLP, Recommendation systems and Natural Language Processing</w:t>
      </w:r>
    </w:p>
    <w:p w14:paraId="4DCB5A20" w14:textId="40993254" w:rsidR="0063380F" w:rsidRDefault="0063380F" w:rsidP="0063380F">
      <w:pPr>
        <w:pStyle w:val="ListBullet"/>
      </w:pPr>
      <w:r>
        <w:t xml:space="preserve">Tools: Word, Excel, </w:t>
      </w:r>
      <w:r w:rsidR="00A14DE2">
        <w:t xml:space="preserve">NUIX, Relativity, </w:t>
      </w:r>
      <w:r>
        <w:t>TensorFlow, Keras, Spacy, PyTorch, NLTK, Pandas, NumPy, PySpark, Scikit-learn, OpenCV, Tkinter, Flask</w:t>
      </w:r>
      <w:r w:rsidR="00A14DE2">
        <w:t>, Django</w:t>
      </w:r>
      <w:r w:rsidR="00A12403">
        <w:t>,</w:t>
      </w:r>
      <w:r w:rsidR="00A12403" w:rsidRPr="00A12403">
        <w:t xml:space="preserve"> </w:t>
      </w:r>
      <w:r w:rsidR="00A12403">
        <w:t>Google Cloud Platform, Azure, Azure D</w:t>
      </w:r>
      <w:r w:rsidR="00A12403" w:rsidRPr="00A14DE2">
        <w:t>atabricks</w:t>
      </w:r>
    </w:p>
    <w:p w14:paraId="4C308A86" w14:textId="59494D4C" w:rsidR="0063380F" w:rsidRDefault="00FB0E78" w:rsidP="0063380F">
      <w:pPr>
        <w:pStyle w:val="ListBullet"/>
      </w:pPr>
      <w:r>
        <w:t xml:space="preserve">Data Visualization: PowerBI, </w:t>
      </w:r>
      <w:r w:rsidR="00A14DE2">
        <w:t xml:space="preserve">Matplotlib, </w:t>
      </w:r>
      <w:r w:rsidR="0063380F">
        <w:t>Tableau, Seaborn, Plotly</w:t>
      </w:r>
      <w:r>
        <w:t>, Kibana</w:t>
      </w:r>
    </w:p>
    <w:p w14:paraId="0D0CF2F8" w14:textId="3379CDC7" w:rsidR="0063380F" w:rsidRDefault="0063380F" w:rsidP="0063380F">
      <w:pPr>
        <w:pStyle w:val="ListBullet"/>
      </w:pPr>
      <w:r>
        <w:t>Soft Skills: Good communication, Hardworking, Positive attitude, Passionate learner, Calm and composed.</w:t>
      </w:r>
    </w:p>
    <w:p w14:paraId="480C6D4A" w14:textId="0DC5DB36" w:rsidR="00911758" w:rsidRDefault="005E0038" w:rsidP="00A83348">
      <w:pPr>
        <w:pStyle w:val="Heading1"/>
        <w:spacing w:before="0" w:after="0"/>
        <w:rPr>
          <w:sz w:val="24"/>
          <w:szCs w:val="24"/>
        </w:rPr>
      </w:pPr>
      <w:r w:rsidRPr="00A12403">
        <w:rPr>
          <w:sz w:val="24"/>
          <w:szCs w:val="24"/>
        </w:rPr>
        <w:t>Projects</w:t>
      </w:r>
    </w:p>
    <w:p w14:paraId="2DE45A67" w14:textId="19FE1141" w:rsidR="00CA2ADE" w:rsidRPr="00CA2ADE" w:rsidRDefault="00CA2ADE" w:rsidP="00CA2ADE">
      <w:pPr>
        <w:pStyle w:val="Heading2"/>
        <w:rPr>
          <w:sz w:val="22"/>
          <w:szCs w:val="22"/>
        </w:rPr>
      </w:pPr>
      <w:r w:rsidRPr="00756408">
        <w:rPr>
          <w:sz w:val="22"/>
          <w:szCs w:val="22"/>
        </w:rPr>
        <w:t>Created a credit score computational algorithm for a financial institution to help them lend and analyze the customer user base</w:t>
      </w:r>
    </w:p>
    <w:p w14:paraId="2C6CF078" w14:textId="18980ED2" w:rsidR="00CA2ADE" w:rsidRPr="00A12403" w:rsidRDefault="00CA2ADE" w:rsidP="00CA2ADE">
      <w:pPr>
        <w:pStyle w:val="ListBullet"/>
        <w:rPr>
          <w:lang w:val="en-IN" w:eastAsia="en-IN" w:bidi="hi-IN"/>
        </w:rPr>
      </w:pPr>
      <w:r w:rsidRPr="00A12403">
        <w:rPr>
          <w:lang w:val="en-IN" w:eastAsia="en-IN" w:bidi="hi-IN"/>
        </w:rPr>
        <w:t xml:space="preserve">Technologies: Python, </w:t>
      </w:r>
      <w:r w:rsidR="00271CF2">
        <w:rPr>
          <w:lang w:val="en-IN" w:eastAsia="en-IN" w:bidi="hi-IN"/>
        </w:rPr>
        <w:t>Pandas, SQL, PowerBI,</w:t>
      </w:r>
    </w:p>
    <w:p w14:paraId="6A51F745" w14:textId="77777777" w:rsidR="00CA2ADE" w:rsidRDefault="00CA2ADE" w:rsidP="00CA2ADE">
      <w:pPr>
        <w:pStyle w:val="ListBullet"/>
        <w:rPr>
          <w:lang w:val="en-IN" w:eastAsia="en-IN" w:bidi="hi-IN"/>
        </w:rPr>
      </w:pPr>
      <w:r w:rsidRPr="00A12403">
        <w:rPr>
          <w:lang w:val="en-IN" w:eastAsia="en-IN" w:bidi="hi-IN"/>
        </w:rPr>
        <w:t xml:space="preserve">Achievements: </w:t>
      </w:r>
      <w:r>
        <w:rPr>
          <w:lang w:val="en-IN" w:eastAsia="en-IN" w:bidi="hi-IN"/>
        </w:rPr>
        <w:t>D</w:t>
      </w:r>
      <w:r w:rsidRPr="00756408">
        <w:rPr>
          <w:lang w:val="en-IN" w:eastAsia="en-IN" w:bidi="hi-IN"/>
        </w:rPr>
        <w:t>esigned and implemented a credit scoring algorithm for a financial institution to assess the creditworthiness of potential borrowers. Leveraged statistical modeling and machine learning techniques to analyze customer data, assess risk factors, and calculate credit scores. The algorithm helped the institution make informed lending decisions and gain insights into their customer base.</w:t>
      </w:r>
    </w:p>
    <w:p w14:paraId="3897F802" w14:textId="77777777" w:rsidR="00A83348" w:rsidRPr="00A12403" w:rsidRDefault="00A83348" w:rsidP="00A83348">
      <w:pPr>
        <w:pStyle w:val="Heading2"/>
        <w:rPr>
          <w:sz w:val="22"/>
          <w:szCs w:val="22"/>
        </w:rPr>
      </w:pPr>
      <w:r w:rsidRPr="00A12403">
        <w:rPr>
          <w:sz w:val="22"/>
          <w:szCs w:val="22"/>
        </w:rPr>
        <w:t>Satellite Images using Deep Learning Model for detecting agriculture fields</w:t>
      </w:r>
    </w:p>
    <w:p w14:paraId="39122FCE" w14:textId="77777777" w:rsidR="00A83348" w:rsidRPr="00A12403" w:rsidRDefault="00A83348" w:rsidP="00A83348">
      <w:pPr>
        <w:pStyle w:val="ListBullet"/>
        <w:rPr>
          <w:lang w:val="en-IN" w:eastAsia="en-IN" w:bidi="hi-IN"/>
        </w:rPr>
      </w:pPr>
      <w:r w:rsidRPr="00A12403">
        <w:rPr>
          <w:lang w:val="en-IN" w:eastAsia="en-IN" w:bidi="hi-IN"/>
        </w:rPr>
        <w:t>Technologies: Python, OpenCV, TensorFlow, SkLearn, Copernicus</w:t>
      </w:r>
    </w:p>
    <w:p w14:paraId="09C0CBD4" w14:textId="77777777" w:rsidR="00A83348" w:rsidRDefault="00A83348" w:rsidP="00A83348">
      <w:pPr>
        <w:pStyle w:val="ListBullet"/>
        <w:rPr>
          <w:lang w:val="en-IN" w:eastAsia="en-IN" w:bidi="hi-IN"/>
        </w:rPr>
      </w:pPr>
      <w:r w:rsidRPr="00A12403">
        <w:rPr>
          <w:lang w:val="en-IN" w:eastAsia="en-IN" w:bidi="hi-IN"/>
        </w:rPr>
        <w:t>Achievements: Achieved 85% accuracy for classifying rice and banana crops.</w:t>
      </w:r>
    </w:p>
    <w:p w14:paraId="373EE9B2" w14:textId="7D42A1EF" w:rsidR="00EE0967" w:rsidRPr="00A12403" w:rsidRDefault="009702DC" w:rsidP="00EE0967">
      <w:pPr>
        <w:pStyle w:val="Heading2"/>
        <w:rPr>
          <w:sz w:val="22"/>
          <w:szCs w:val="22"/>
        </w:rPr>
      </w:pPr>
      <w:r>
        <w:rPr>
          <w:sz w:val="22"/>
          <w:szCs w:val="22"/>
        </w:rPr>
        <w:lastRenderedPageBreak/>
        <w:t xml:space="preserve">Worked on </w:t>
      </w:r>
      <w:r w:rsidR="00C52460" w:rsidRPr="00C52460">
        <w:rPr>
          <w:sz w:val="22"/>
          <w:szCs w:val="22"/>
        </w:rPr>
        <w:t>anti money laundering</w:t>
      </w:r>
      <w:r w:rsidR="006560F2">
        <w:rPr>
          <w:sz w:val="22"/>
          <w:szCs w:val="22"/>
        </w:rPr>
        <w:t xml:space="preserve"> and </w:t>
      </w:r>
      <w:r w:rsidR="004D0D52">
        <w:rPr>
          <w:sz w:val="22"/>
          <w:szCs w:val="22"/>
        </w:rPr>
        <w:t>ANALASIS OF</w:t>
      </w:r>
      <w:r w:rsidR="00C52460">
        <w:rPr>
          <w:sz w:val="22"/>
          <w:szCs w:val="22"/>
        </w:rPr>
        <w:t xml:space="preserve"> </w:t>
      </w:r>
      <w:r w:rsidR="00FD22BF">
        <w:rPr>
          <w:sz w:val="22"/>
          <w:szCs w:val="22"/>
        </w:rPr>
        <w:t xml:space="preserve">transation for </w:t>
      </w:r>
      <w:r w:rsidR="00AB676E">
        <w:rPr>
          <w:sz w:val="22"/>
          <w:szCs w:val="22"/>
        </w:rPr>
        <w:t xml:space="preserve">one of the Investment banks of </w:t>
      </w:r>
      <w:r w:rsidR="006560F2" w:rsidRPr="006560F2">
        <w:rPr>
          <w:sz w:val="22"/>
          <w:szCs w:val="22"/>
        </w:rPr>
        <w:t>Switzerland</w:t>
      </w:r>
    </w:p>
    <w:p w14:paraId="0398163A" w14:textId="306AD994" w:rsidR="00EE0967" w:rsidRPr="00A12403" w:rsidRDefault="00EE0967" w:rsidP="00EE0967">
      <w:pPr>
        <w:pStyle w:val="ListBullet"/>
        <w:rPr>
          <w:lang w:val="en-IN" w:eastAsia="en-IN" w:bidi="hi-IN"/>
        </w:rPr>
      </w:pPr>
      <w:r w:rsidRPr="00A12403">
        <w:rPr>
          <w:lang w:val="en-IN" w:eastAsia="en-IN" w:bidi="hi-IN"/>
        </w:rPr>
        <w:t>Technologies: Python, MySQL</w:t>
      </w:r>
      <w:r w:rsidR="006560F2">
        <w:rPr>
          <w:lang w:val="en-IN" w:eastAsia="en-IN" w:bidi="hi-IN"/>
        </w:rPr>
        <w:t>,</w:t>
      </w:r>
      <w:r w:rsidR="00675032">
        <w:rPr>
          <w:lang w:val="en-IN" w:eastAsia="en-IN" w:bidi="hi-IN"/>
        </w:rPr>
        <w:t xml:space="preserve"> </w:t>
      </w:r>
      <w:r w:rsidR="006560F2">
        <w:rPr>
          <w:lang w:val="en-IN" w:eastAsia="en-IN" w:bidi="hi-IN"/>
        </w:rPr>
        <w:t>powerBI,</w:t>
      </w:r>
      <w:r w:rsidR="00675032">
        <w:rPr>
          <w:lang w:val="en-IN" w:eastAsia="en-IN" w:bidi="hi-IN"/>
        </w:rPr>
        <w:t xml:space="preserve"> </w:t>
      </w:r>
      <w:r w:rsidR="0065350B">
        <w:rPr>
          <w:lang w:val="en-IN" w:eastAsia="en-IN" w:bidi="hi-IN"/>
        </w:rPr>
        <w:t>EDA</w:t>
      </w:r>
    </w:p>
    <w:p w14:paraId="7C996A43" w14:textId="1FC73912" w:rsidR="00EE0967" w:rsidRPr="00A12403" w:rsidRDefault="00EE0967" w:rsidP="00EE0967">
      <w:pPr>
        <w:pStyle w:val="ListBullet"/>
        <w:rPr>
          <w:lang w:val="en-IN" w:eastAsia="en-IN" w:bidi="hi-IN"/>
        </w:rPr>
      </w:pPr>
      <w:r w:rsidRPr="00A12403">
        <w:rPr>
          <w:lang w:val="en-IN" w:eastAsia="en-IN" w:bidi="hi-IN"/>
        </w:rPr>
        <w:t>Achievements:</w:t>
      </w:r>
      <w:r w:rsidR="00BB4394">
        <w:rPr>
          <w:lang w:val="en-IN" w:eastAsia="en-IN" w:bidi="hi-IN"/>
        </w:rPr>
        <w:t xml:space="preserve"> </w:t>
      </w:r>
      <w:r w:rsidR="00BB4394" w:rsidRPr="00BB4394">
        <w:rPr>
          <w:lang w:val="en-IN" w:eastAsia="en-IN" w:bidi="hi-IN"/>
        </w:rPr>
        <w:t xml:space="preserve">Successfully </w:t>
      </w:r>
      <w:r w:rsidR="00BB4394" w:rsidRPr="00BB4394">
        <w:rPr>
          <w:lang w:val="en-IN" w:eastAsia="en-IN" w:bidi="hi-IN"/>
        </w:rPr>
        <w:t>analysed</w:t>
      </w:r>
      <w:r w:rsidR="00BB4394" w:rsidRPr="00BB4394">
        <w:rPr>
          <w:lang w:val="en-IN" w:eastAsia="en-IN" w:bidi="hi-IN"/>
        </w:rPr>
        <w:t xml:space="preserve"> a series of intricate financial transactions involving multiple jurisdictions, nested accounts, and layered transactions. Identified potential red flags indicative of transaction structuring to evade detection, leading to the submission of a high-quality Suspicious Activity Report (SAR).</w:t>
      </w:r>
    </w:p>
    <w:p w14:paraId="67D937DA" w14:textId="619DA137" w:rsidR="005E0038" w:rsidRPr="00A12403" w:rsidRDefault="005E0038" w:rsidP="005E0038">
      <w:pPr>
        <w:pStyle w:val="Heading2"/>
        <w:rPr>
          <w:sz w:val="22"/>
          <w:szCs w:val="22"/>
        </w:rPr>
      </w:pPr>
      <w:r w:rsidRPr="00A12403">
        <w:rPr>
          <w:sz w:val="22"/>
          <w:szCs w:val="22"/>
        </w:rPr>
        <w:t>Personal/Sensitive Data Identification for a US video-sharing, social networking services Client</w:t>
      </w:r>
    </w:p>
    <w:p w14:paraId="75137729" w14:textId="12981353" w:rsidR="005E0038" w:rsidRPr="00A12403" w:rsidRDefault="005E0038" w:rsidP="005E0038">
      <w:pPr>
        <w:pStyle w:val="ListBullet"/>
        <w:rPr>
          <w:lang w:val="en-IN" w:eastAsia="en-IN" w:bidi="hi-IN"/>
        </w:rPr>
      </w:pPr>
      <w:r w:rsidRPr="00A12403">
        <w:rPr>
          <w:lang w:val="en-IN" w:eastAsia="en-IN" w:bidi="hi-IN"/>
        </w:rPr>
        <w:t>Technologies: Python, MySQL, Redis, Hive, Clickhouse, KAFKA, MongoDB</w:t>
      </w:r>
    </w:p>
    <w:p w14:paraId="7B1BD0CC" w14:textId="47BCD07C" w:rsidR="005E0038" w:rsidRPr="00A12403" w:rsidRDefault="005E0038" w:rsidP="005E0038">
      <w:pPr>
        <w:pStyle w:val="ListBullet"/>
        <w:rPr>
          <w:lang w:val="en-IN" w:eastAsia="en-IN" w:bidi="hi-IN"/>
        </w:rPr>
      </w:pPr>
      <w:r w:rsidRPr="00A12403">
        <w:rPr>
          <w:lang w:val="en-IN" w:eastAsia="en-IN" w:bidi="hi-IN"/>
        </w:rPr>
        <w:t>Achievements: Identified sensitive information across thousands of databases</w:t>
      </w:r>
      <w:r w:rsidR="00301401">
        <w:rPr>
          <w:lang w:val="en-IN" w:eastAsia="en-IN" w:bidi="hi-IN"/>
        </w:rPr>
        <w:t xml:space="preserve"> of </w:t>
      </w:r>
      <w:r w:rsidR="000E00C3">
        <w:rPr>
          <w:lang w:val="en-IN" w:eastAsia="en-IN" w:bidi="hi-IN"/>
        </w:rPr>
        <w:t xml:space="preserve">different </w:t>
      </w:r>
      <w:r w:rsidR="00BA6D0F" w:rsidRPr="00A12403">
        <w:rPr>
          <w:lang w:val="en-IN" w:eastAsia="en-IN" w:bidi="hi-IN"/>
        </w:rPr>
        <w:t>database</w:t>
      </w:r>
      <w:r w:rsidR="000E00C3">
        <w:rPr>
          <w:lang w:val="en-IN" w:eastAsia="en-IN" w:bidi="hi-IN"/>
        </w:rPr>
        <w:t xml:space="preserve"> types </w:t>
      </w:r>
      <w:r w:rsidRPr="00A12403">
        <w:rPr>
          <w:lang w:val="en-IN" w:eastAsia="en-IN" w:bidi="hi-IN"/>
        </w:rPr>
        <w:t>and developed microservices for data extraction.</w:t>
      </w:r>
    </w:p>
    <w:p w14:paraId="6A3185EF" w14:textId="3F3CC0BF" w:rsidR="005E0038" w:rsidRPr="00A12403" w:rsidRDefault="005E0038" w:rsidP="005E0038">
      <w:pPr>
        <w:pStyle w:val="Heading2"/>
        <w:rPr>
          <w:sz w:val="22"/>
          <w:szCs w:val="22"/>
        </w:rPr>
      </w:pPr>
      <w:r w:rsidRPr="00A12403">
        <w:rPr>
          <w:sz w:val="22"/>
          <w:szCs w:val="22"/>
        </w:rPr>
        <w:t>FERPA Data Identification for</w:t>
      </w:r>
      <w:r w:rsidR="005029D2">
        <w:rPr>
          <w:sz w:val="22"/>
          <w:szCs w:val="22"/>
        </w:rPr>
        <w:t xml:space="preserve"> </w:t>
      </w:r>
      <w:r w:rsidRPr="00A12403">
        <w:rPr>
          <w:sz w:val="22"/>
          <w:szCs w:val="22"/>
        </w:rPr>
        <w:t>US educational organization and geochemical client</w:t>
      </w:r>
    </w:p>
    <w:p w14:paraId="2BD3F1CD" w14:textId="420422FA" w:rsidR="005E0038" w:rsidRPr="00A12403" w:rsidRDefault="005E0038" w:rsidP="005E0038">
      <w:pPr>
        <w:pStyle w:val="ListBullet"/>
        <w:rPr>
          <w:lang w:val="en-IN" w:eastAsia="en-IN" w:bidi="hi-IN"/>
        </w:rPr>
      </w:pPr>
      <w:r w:rsidRPr="00A12403">
        <w:rPr>
          <w:lang w:val="en-IN" w:eastAsia="en-IN" w:bidi="hi-IN"/>
        </w:rPr>
        <w:t>Technologies: Python, NUIX, Index Engines, Elasticsearch, Kibana,</w:t>
      </w:r>
      <w:r w:rsidR="004E0419">
        <w:rPr>
          <w:lang w:val="en-IN" w:eastAsia="en-IN" w:bidi="hi-IN"/>
        </w:rPr>
        <w:t xml:space="preserve"> PowerBI</w:t>
      </w:r>
    </w:p>
    <w:p w14:paraId="69D82871" w14:textId="2417775A" w:rsidR="008A5053" w:rsidRPr="008A5053" w:rsidRDefault="005E0038" w:rsidP="008A5053">
      <w:pPr>
        <w:pStyle w:val="ListBullet"/>
        <w:rPr>
          <w:lang w:val="en-IN" w:eastAsia="en-IN" w:bidi="hi-IN"/>
        </w:rPr>
      </w:pPr>
      <w:r w:rsidRPr="00A12403">
        <w:rPr>
          <w:lang w:val="en-IN" w:eastAsia="en-IN" w:bidi="hi-IN"/>
        </w:rPr>
        <w:t>Achievements: Executed indexing, data extraction, and built dashboards and visualizations</w:t>
      </w:r>
      <w:r w:rsidR="008A5053">
        <w:rPr>
          <w:lang w:val="en-IN" w:eastAsia="en-IN" w:bidi="hi-IN"/>
        </w:rPr>
        <w:t xml:space="preserve">. </w:t>
      </w:r>
      <w:r w:rsidR="008A5053" w:rsidRPr="008A5053">
        <w:rPr>
          <w:lang w:val="en-IN" w:eastAsia="en-IN" w:bidi="hi-IN"/>
        </w:rPr>
        <w:t>Handled Network Log analysis, System analysis, Schema analysis.</w:t>
      </w:r>
    </w:p>
    <w:p w14:paraId="431BCE2E" w14:textId="0A20FE12" w:rsidR="005E0038" w:rsidRPr="008A5053" w:rsidRDefault="005E0038" w:rsidP="008A5053">
      <w:pPr>
        <w:pStyle w:val="ListBullet"/>
        <w:numPr>
          <w:ilvl w:val="0"/>
          <w:numId w:val="0"/>
        </w:numPr>
        <w:ind w:left="216"/>
        <w:rPr>
          <w:lang w:val="en-IN" w:eastAsia="en-IN" w:bidi="hi-IN"/>
        </w:rPr>
      </w:pPr>
    </w:p>
    <w:p w14:paraId="474A8F77" w14:textId="1094C10A" w:rsidR="005E0038" w:rsidRPr="00A12403" w:rsidRDefault="005E0038" w:rsidP="005E0038">
      <w:pPr>
        <w:pStyle w:val="ListBullet"/>
        <w:numPr>
          <w:ilvl w:val="0"/>
          <w:numId w:val="0"/>
        </w:numPr>
        <w:rPr>
          <w:rFonts w:asciiTheme="majorHAnsi" w:eastAsiaTheme="majorEastAsia" w:hAnsiTheme="majorHAnsi" w:cstheme="majorBidi"/>
          <w:b/>
          <w:caps/>
          <w:color w:val="262626" w:themeColor="text1" w:themeTint="D9"/>
        </w:rPr>
      </w:pPr>
      <w:r w:rsidRPr="00A12403">
        <w:rPr>
          <w:rFonts w:asciiTheme="majorHAnsi" w:eastAsiaTheme="majorEastAsia" w:hAnsiTheme="majorHAnsi" w:cstheme="majorBidi"/>
          <w:b/>
          <w:caps/>
          <w:color w:val="262626" w:themeColor="text1" w:themeTint="D9"/>
        </w:rPr>
        <w:t>End-to-end Criminal Identification using Deep Learning Model GUI and Android app</w:t>
      </w:r>
    </w:p>
    <w:p w14:paraId="50160289" w14:textId="77777777" w:rsidR="005E0038" w:rsidRPr="00A12403" w:rsidRDefault="005E0038" w:rsidP="005E0038">
      <w:pPr>
        <w:pStyle w:val="ListBullet"/>
        <w:rPr>
          <w:lang w:val="en-IN" w:eastAsia="en-IN" w:bidi="hi-IN"/>
        </w:rPr>
      </w:pPr>
      <w:r w:rsidRPr="00A12403">
        <w:rPr>
          <w:lang w:val="en-IN" w:eastAsia="en-IN" w:bidi="hi-IN"/>
        </w:rPr>
        <w:t>Technologies: Python, Firebase database, OpenCV, TensorFlow, SkLearn, Android, Tkinter</w:t>
      </w:r>
    </w:p>
    <w:p w14:paraId="1D5F405A" w14:textId="776C2B7E" w:rsidR="005E0038" w:rsidRPr="00A12403" w:rsidRDefault="005E0038" w:rsidP="005E0038">
      <w:pPr>
        <w:pStyle w:val="ListBullet"/>
        <w:rPr>
          <w:lang w:val="en-IN" w:eastAsia="en-IN" w:bidi="hi-IN"/>
        </w:rPr>
      </w:pPr>
      <w:r w:rsidRPr="00A12403">
        <w:rPr>
          <w:lang w:val="en-IN" w:eastAsia="en-IN" w:bidi="hi-IN"/>
        </w:rPr>
        <w:t>Achievements: Developed real-time face recognition, emotion, age, and gender detection model with 92% accuracy.</w:t>
      </w:r>
    </w:p>
    <w:p w14:paraId="04632B52" w14:textId="5F454FEF" w:rsidR="00CA2ADE" w:rsidRPr="00A12403" w:rsidRDefault="00CA2ADE" w:rsidP="00CA2ADE">
      <w:pPr>
        <w:pStyle w:val="Heading2"/>
        <w:rPr>
          <w:sz w:val="22"/>
          <w:szCs w:val="22"/>
        </w:rPr>
      </w:pPr>
      <w:r w:rsidRPr="00A12403">
        <w:rPr>
          <w:sz w:val="22"/>
          <w:szCs w:val="22"/>
        </w:rPr>
        <w:t>Inhouse Investigative Analytics &amp; Intelligence Software</w:t>
      </w:r>
    </w:p>
    <w:p w14:paraId="6B81887B" w14:textId="77777777" w:rsidR="00CA2ADE" w:rsidRPr="00A12403" w:rsidRDefault="00CA2ADE" w:rsidP="00CA2ADE">
      <w:pPr>
        <w:pStyle w:val="ListBullet"/>
        <w:rPr>
          <w:lang w:val="en-IN" w:eastAsia="en-IN" w:bidi="hi-IN"/>
        </w:rPr>
      </w:pPr>
      <w:r w:rsidRPr="00A12403">
        <w:rPr>
          <w:lang w:val="en-IN" w:eastAsia="en-IN" w:bidi="hi-IN"/>
        </w:rPr>
        <w:t>Technologies: Python, Flask, Machine Learning, NLP, Elasticsearch, SQL, OpenCV</w:t>
      </w:r>
    </w:p>
    <w:p w14:paraId="635DD084" w14:textId="77777777" w:rsidR="00CA2ADE" w:rsidRDefault="00CA2ADE" w:rsidP="00CA2ADE">
      <w:pPr>
        <w:pStyle w:val="ListBullet"/>
        <w:rPr>
          <w:lang w:val="en-IN" w:eastAsia="en-IN" w:bidi="hi-IN"/>
        </w:rPr>
      </w:pPr>
      <w:r w:rsidRPr="00A12403">
        <w:rPr>
          <w:lang w:val="en-IN" w:eastAsia="en-IN" w:bidi="hi-IN"/>
        </w:rPr>
        <w:t>Achievements: Indexed structured &amp; unstructured data, built Email Sentiment Analysis, and Topics Extraction model.</w:t>
      </w:r>
    </w:p>
    <w:p w14:paraId="7306201C" w14:textId="04528C6F" w:rsidR="00573E58" w:rsidRDefault="008C2978" w:rsidP="00D559F7">
      <w:pPr>
        <w:pStyle w:val="Heading1"/>
        <w:spacing w:before="0"/>
        <w:rPr>
          <w:caps/>
          <w:color w:val="262626" w:themeColor="text1" w:themeTint="D9"/>
          <w:sz w:val="24"/>
          <w:szCs w:val="26"/>
        </w:rPr>
      </w:pPr>
      <w:sdt>
        <w:sdtPr>
          <w:id w:val="-1501033437"/>
          <w:placeholder>
            <w:docPart w:val="7D32F4C788534317BB38EE6431B15A20"/>
          </w:placeholder>
          <w:temporary/>
          <w:showingPlcHdr/>
          <w15:appearance w15:val="hidden"/>
        </w:sdtPr>
        <w:sdtEndPr/>
        <w:sdtContent>
          <w:r w:rsidR="00FB0E78" w:rsidRPr="00A12403">
            <w:rPr>
              <w:sz w:val="24"/>
              <w:szCs w:val="24"/>
            </w:rPr>
            <w:t>Education</w:t>
          </w:r>
        </w:sdtContent>
      </w:sdt>
    </w:p>
    <w:p w14:paraId="12B24174" w14:textId="54881FE6" w:rsidR="00FB0E78" w:rsidRDefault="00EE0967" w:rsidP="00CB3838">
      <w:pPr>
        <w:pStyle w:val="Heading1"/>
        <w:spacing w:before="0" w:after="0"/>
        <w:rPr>
          <w:caps/>
          <w:color w:val="262626" w:themeColor="text1" w:themeTint="D9"/>
          <w:sz w:val="24"/>
          <w:szCs w:val="26"/>
        </w:rPr>
      </w:pPr>
      <w:r w:rsidRPr="009930CE">
        <w:rPr>
          <w:color w:val="262626" w:themeColor="text1" w:themeTint="D9"/>
          <w:sz w:val="24"/>
          <w:szCs w:val="26"/>
        </w:rPr>
        <w:t>Bachelor’s in technology</w:t>
      </w:r>
      <w:r w:rsidR="009930CE">
        <w:rPr>
          <w:color w:val="262626" w:themeColor="text1" w:themeTint="D9"/>
          <w:sz w:val="24"/>
          <w:szCs w:val="26"/>
        </w:rPr>
        <w:t xml:space="preserve">                                                                                                     </w:t>
      </w:r>
      <w:r w:rsidR="00FB0E78" w:rsidRPr="002A45E5">
        <w:rPr>
          <w:caps/>
          <w:color w:val="262626" w:themeColor="text1" w:themeTint="D9"/>
          <w:sz w:val="24"/>
          <w:szCs w:val="26"/>
        </w:rPr>
        <w:t>May</w:t>
      </w:r>
      <w:r w:rsidR="00FB0E78">
        <w:rPr>
          <w:caps/>
          <w:color w:val="262626" w:themeColor="text1" w:themeTint="D9"/>
          <w:sz w:val="24"/>
          <w:szCs w:val="26"/>
        </w:rPr>
        <w:t>-</w:t>
      </w:r>
      <w:r w:rsidR="00FB0E78" w:rsidRPr="002A45E5">
        <w:rPr>
          <w:caps/>
          <w:color w:val="262626" w:themeColor="text1" w:themeTint="D9"/>
          <w:sz w:val="24"/>
          <w:szCs w:val="26"/>
        </w:rPr>
        <w:t>2020</w:t>
      </w:r>
    </w:p>
    <w:p w14:paraId="59E83959" w14:textId="70F3C672" w:rsidR="002C2E7F" w:rsidRDefault="00D559F7" w:rsidP="00CB3838">
      <w:pPr>
        <w:pStyle w:val="ListBullet"/>
        <w:spacing w:after="0"/>
      </w:pPr>
      <w:r>
        <w:t>Specialization</w:t>
      </w:r>
      <w:r w:rsidR="007545EB">
        <w:t xml:space="preserve"> in </w:t>
      </w:r>
      <w:r w:rsidR="007545EB" w:rsidRPr="00184AAE">
        <w:t xml:space="preserve">Computer science and engineering </w:t>
      </w:r>
      <w:r w:rsidR="007545EB">
        <w:t xml:space="preserve"> </w:t>
      </w:r>
    </w:p>
    <w:p w14:paraId="5A3F4533" w14:textId="3EC26F17" w:rsidR="00CB3838" w:rsidRPr="007545EB" w:rsidRDefault="007545EB" w:rsidP="009702DC">
      <w:pPr>
        <w:pStyle w:val="ListBullet"/>
        <w:spacing w:after="0"/>
      </w:pPr>
      <w:r w:rsidRPr="00942A52">
        <w:t>CMR Technical Campus (JNTUH), Hyderabad</w:t>
      </w:r>
    </w:p>
    <w:p w14:paraId="44B3CACD" w14:textId="399976D9" w:rsidR="002C2E7F" w:rsidRDefault="00811DEE" w:rsidP="00CB3838">
      <w:pPr>
        <w:pStyle w:val="Heading1"/>
        <w:spacing w:before="0" w:after="0"/>
        <w:rPr>
          <w:caps/>
          <w:color w:val="262626" w:themeColor="text1" w:themeTint="D9"/>
          <w:sz w:val="24"/>
          <w:szCs w:val="26"/>
        </w:rPr>
      </w:pPr>
      <w:r>
        <w:rPr>
          <w:color w:val="262626" w:themeColor="text1" w:themeTint="D9"/>
          <w:sz w:val="24"/>
          <w:szCs w:val="26"/>
        </w:rPr>
        <w:t>I</w:t>
      </w:r>
      <w:r w:rsidRPr="00811DEE">
        <w:rPr>
          <w:color w:val="262626" w:themeColor="text1" w:themeTint="D9"/>
          <w:sz w:val="24"/>
          <w:szCs w:val="26"/>
        </w:rPr>
        <w:t xml:space="preserve">ntermediate </w:t>
      </w:r>
      <w:r>
        <w:rPr>
          <w:color w:val="262626" w:themeColor="text1" w:themeTint="D9"/>
          <w:sz w:val="24"/>
          <w:szCs w:val="26"/>
        </w:rPr>
        <w:t xml:space="preserve">                       </w:t>
      </w:r>
      <w:r w:rsidR="002C2E7F">
        <w:rPr>
          <w:color w:val="262626" w:themeColor="text1" w:themeTint="D9"/>
          <w:sz w:val="24"/>
          <w:szCs w:val="26"/>
        </w:rPr>
        <w:t xml:space="preserve">                                                                                                   </w:t>
      </w:r>
      <w:r w:rsidR="002C2E7F" w:rsidRPr="002A45E5">
        <w:rPr>
          <w:caps/>
          <w:color w:val="262626" w:themeColor="text1" w:themeTint="D9"/>
          <w:sz w:val="24"/>
          <w:szCs w:val="26"/>
        </w:rPr>
        <w:t>M</w:t>
      </w:r>
      <w:r>
        <w:rPr>
          <w:caps/>
          <w:color w:val="262626" w:themeColor="text1" w:themeTint="D9"/>
          <w:sz w:val="24"/>
          <w:szCs w:val="26"/>
        </w:rPr>
        <w:t>arch</w:t>
      </w:r>
      <w:r w:rsidR="002C2E7F">
        <w:rPr>
          <w:caps/>
          <w:color w:val="262626" w:themeColor="text1" w:themeTint="D9"/>
          <w:sz w:val="24"/>
          <w:szCs w:val="26"/>
        </w:rPr>
        <w:t>-</w:t>
      </w:r>
      <w:r w:rsidR="002C2E7F" w:rsidRPr="002A45E5">
        <w:rPr>
          <w:caps/>
          <w:color w:val="262626" w:themeColor="text1" w:themeTint="D9"/>
          <w:sz w:val="24"/>
          <w:szCs w:val="26"/>
        </w:rPr>
        <w:t>20</w:t>
      </w:r>
      <w:r>
        <w:rPr>
          <w:caps/>
          <w:color w:val="262626" w:themeColor="text1" w:themeTint="D9"/>
          <w:sz w:val="24"/>
          <w:szCs w:val="26"/>
        </w:rPr>
        <w:t>15</w:t>
      </w:r>
    </w:p>
    <w:p w14:paraId="40780672" w14:textId="0118300A" w:rsidR="002C2E7F" w:rsidRDefault="00D559F7" w:rsidP="00CB3838">
      <w:pPr>
        <w:pStyle w:val="ListBullet"/>
        <w:spacing w:after="0"/>
      </w:pPr>
      <w:r>
        <w:t>Specialization</w:t>
      </w:r>
      <w:r w:rsidR="002C2E7F">
        <w:t xml:space="preserve"> </w:t>
      </w:r>
      <w:r w:rsidR="00811DEE">
        <w:t>in S</w:t>
      </w:r>
      <w:r w:rsidR="002C2E7F" w:rsidRPr="00184AAE">
        <w:t>cience and</w:t>
      </w:r>
      <w:r w:rsidR="00811DEE">
        <w:t xml:space="preserve"> Coumputers</w:t>
      </w:r>
    </w:p>
    <w:p w14:paraId="579C1370" w14:textId="40C4F2EF" w:rsidR="002C2E7F" w:rsidRPr="007545EB" w:rsidRDefault="004966F0" w:rsidP="00CB3838">
      <w:pPr>
        <w:pStyle w:val="ListBullet"/>
        <w:spacing w:after="0"/>
      </w:pPr>
      <w:r w:rsidRPr="004966F0">
        <w:t>Kendriya Vidyalaya, A</w:t>
      </w:r>
      <w:r>
        <w:t>FS</w:t>
      </w:r>
      <w:r w:rsidRPr="004966F0">
        <w:t xml:space="preserve"> Begumpet</w:t>
      </w:r>
      <w:r>
        <w:t xml:space="preserve">, </w:t>
      </w:r>
      <w:r w:rsidRPr="00942A52">
        <w:t>Hyderabad</w:t>
      </w:r>
    </w:p>
    <w:p w14:paraId="7DE78BD1" w14:textId="77777777" w:rsidR="009702DC" w:rsidRDefault="009702DC" w:rsidP="00573E58">
      <w:pPr>
        <w:pStyle w:val="ListBullet"/>
        <w:numPr>
          <w:ilvl w:val="0"/>
          <w:numId w:val="0"/>
        </w:numPr>
        <w:ind w:left="216" w:hanging="216"/>
        <w:rPr>
          <w:rFonts w:asciiTheme="majorHAnsi" w:eastAsiaTheme="majorEastAsia" w:hAnsiTheme="majorHAnsi" w:cstheme="majorBidi"/>
          <w:b/>
          <w:color w:val="2A7B88" w:themeColor="accent1" w:themeShade="BF"/>
          <w:sz w:val="24"/>
          <w:szCs w:val="24"/>
        </w:rPr>
      </w:pPr>
    </w:p>
    <w:p w14:paraId="1EE48BD2" w14:textId="77777777" w:rsidR="00A83348" w:rsidRDefault="00A83348" w:rsidP="00A83348">
      <w:pPr>
        <w:pStyle w:val="ListBullet"/>
        <w:numPr>
          <w:ilvl w:val="0"/>
          <w:numId w:val="0"/>
        </w:numPr>
        <w:ind w:left="216" w:hanging="216"/>
      </w:pPr>
      <w:r w:rsidRPr="00573E58">
        <w:rPr>
          <w:rFonts w:asciiTheme="majorHAnsi" w:eastAsiaTheme="majorEastAsia" w:hAnsiTheme="majorHAnsi" w:cstheme="majorBidi"/>
          <w:b/>
          <w:color w:val="2A7B88" w:themeColor="accent1" w:themeShade="BF"/>
          <w:sz w:val="24"/>
          <w:szCs w:val="24"/>
        </w:rPr>
        <w:t>Achievements</w:t>
      </w:r>
    </w:p>
    <w:p w14:paraId="40D4C532" w14:textId="77777777" w:rsidR="00A83348" w:rsidRDefault="00A83348" w:rsidP="00A83348">
      <w:pPr>
        <w:pStyle w:val="ListBullet"/>
      </w:pPr>
      <w:r w:rsidRPr="00DD3291">
        <w:t>Developed a Criminal Detection app demonstrated to Prime Minister Narendra Modi.</w:t>
      </w:r>
    </w:p>
    <w:p w14:paraId="3D9DED46" w14:textId="77777777" w:rsidR="00A83348" w:rsidRPr="002A45E5" w:rsidRDefault="00A83348" w:rsidP="00A83348">
      <w:pPr>
        <w:pStyle w:val="ListBullet"/>
      </w:pPr>
      <w:r w:rsidRPr="004B1191">
        <w:rPr>
          <w:lang w:val="en-IN" w:eastAsia="en-IN" w:bidi="hi-IN"/>
        </w:rPr>
        <w:t>Certified in Data Science and Big Data analysis by DELL EMC.</w:t>
      </w:r>
    </w:p>
    <w:p w14:paraId="6EA475A9" w14:textId="77777777" w:rsidR="00A83348" w:rsidRPr="002A45E5" w:rsidRDefault="00A83348" w:rsidP="00A83348">
      <w:pPr>
        <w:pStyle w:val="ListBullet"/>
        <w:rPr>
          <w:lang w:val="en-IN" w:eastAsia="en-IN" w:bidi="hi-IN"/>
        </w:rPr>
      </w:pPr>
      <w:r>
        <w:rPr>
          <w:rFonts w:ascii="Segoe UI" w:hAnsi="Segoe UI" w:cs="Segoe UI"/>
          <w:sz w:val="21"/>
          <w:szCs w:val="21"/>
          <w:shd w:val="clear" w:color="auto" w:fill="FFFFFF"/>
        </w:rPr>
        <w:t>Awarded with Discipline Star Award from IIT Madras.</w:t>
      </w:r>
    </w:p>
    <w:p w14:paraId="3642CF6D" w14:textId="77777777" w:rsidR="00A83348" w:rsidRPr="001F3721" w:rsidRDefault="00A83348" w:rsidP="00A83348">
      <w:pPr>
        <w:pStyle w:val="ListBullet"/>
        <w:rPr>
          <w:caps/>
          <w:color w:val="262626" w:themeColor="text1" w:themeTint="D9"/>
          <w:sz w:val="24"/>
          <w:szCs w:val="26"/>
        </w:rPr>
      </w:pPr>
      <w:r w:rsidRPr="0063380F">
        <w:rPr>
          <w:lang w:val="en-IN" w:eastAsia="en-IN" w:bidi="hi-IN"/>
        </w:rPr>
        <w:t>Participated in Smart India Hackathon 2020.</w:t>
      </w:r>
    </w:p>
    <w:p w14:paraId="3C1C6C54" w14:textId="77777777" w:rsidR="00A83348" w:rsidRDefault="00A83348" w:rsidP="00A83348">
      <w:pPr>
        <w:pStyle w:val="ListBullet"/>
        <w:rPr>
          <w:lang w:val="en-IN" w:eastAsia="en-IN" w:bidi="hi-IN"/>
        </w:rPr>
      </w:pPr>
      <w:r w:rsidRPr="004B1191">
        <w:rPr>
          <w:lang w:val="en-IN" w:eastAsia="en-IN" w:bidi="hi-IN"/>
        </w:rPr>
        <w:t>Received Kudus spot award in EY – Data science domain as the best performer.</w:t>
      </w:r>
    </w:p>
    <w:p w14:paraId="2FA57188" w14:textId="11B3F936" w:rsidR="00950B4E" w:rsidRPr="00BD5B2C" w:rsidRDefault="00950B4E" w:rsidP="00A83348">
      <w:pPr>
        <w:pStyle w:val="ListBullet"/>
        <w:numPr>
          <w:ilvl w:val="0"/>
          <w:numId w:val="0"/>
        </w:numPr>
        <w:ind w:left="216" w:hanging="216"/>
        <w:rPr>
          <w:caps/>
          <w:color w:val="262626" w:themeColor="text1" w:themeTint="D9"/>
          <w:sz w:val="24"/>
          <w:szCs w:val="26"/>
        </w:rPr>
      </w:pPr>
    </w:p>
    <w:sectPr w:rsidR="00950B4E" w:rsidRPr="00BD5B2C" w:rsidSect="00EC3D9F">
      <w:footerReference w:type="default" r:id="rId12"/>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CD92C" w14:textId="77777777" w:rsidR="00306647" w:rsidRDefault="00306647">
      <w:pPr>
        <w:spacing w:after="0"/>
      </w:pPr>
      <w:r>
        <w:separator/>
      </w:r>
    </w:p>
  </w:endnote>
  <w:endnote w:type="continuationSeparator" w:id="0">
    <w:p w14:paraId="2AD33CA5" w14:textId="77777777" w:rsidR="00306647" w:rsidRDefault="00306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806E"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8219F" w14:textId="77777777" w:rsidR="00306647" w:rsidRDefault="00306647">
      <w:pPr>
        <w:spacing w:after="0"/>
      </w:pPr>
      <w:r>
        <w:separator/>
      </w:r>
    </w:p>
  </w:footnote>
  <w:footnote w:type="continuationSeparator" w:id="0">
    <w:p w14:paraId="3B5EF584" w14:textId="77777777" w:rsidR="00306647" w:rsidRDefault="003066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B63CD6"/>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0EA3215"/>
    <w:multiLevelType w:val="multilevel"/>
    <w:tmpl w:val="041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6" w15:restartNumberingAfterBreak="0">
    <w:nsid w:val="1E0F69FA"/>
    <w:multiLevelType w:val="multilevel"/>
    <w:tmpl w:val="E3D0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4" w15:restartNumberingAfterBreak="0">
    <w:nsid w:val="5C00477E"/>
    <w:multiLevelType w:val="multilevel"/>
    <w:tmpl w:val="DF72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6"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44662821">
    <w:abstractNumId w:val="9"/>
  </w:num>
  <w:num w:numId="2" w16cid:durableId="1488590539">
    <w:abstractNumId w:val="9"/>
    <w:lvlOverride w:ilvl="0">
      <w:startOverride w:val="1"/>
    </w:lvlOverride>
  </w:num>
  <w:num w:numId="3" w16cid:durableId="81605700">
    <w:abstractNumId w:val="9"/>
    <w:lvlOverride w:ilvl="0">
      <w:startOverride w:val="1"/>
    </w:lvlOverride>
  </w:num>
  <w:num w:numId="4" w16cid:durableId="1325471274">
    <w:abstractNumId w:val="9"/>
    <w:lvlOverride w:ilvl="0">
      <w:startOverride w:val="1"/>
    </w:lvlOverride>
  </w:num>
  <w:num w:numId="5" w16cid:durableId="1333878250">
    <w:abstractNumId w:val="8"/>
  </w:num>
  <w:num w:numId="6" w16cid:durableId="1064839139">
    <w:abstractNumId w:val="7"/>
  </w:num>
  <w:num w:numId="7" w16cid:durableId="94984427">
    <w:abstractNumId w:val="6"/>
  </w:num>
  <w:num w:numId="8" w16cid:durableId="1436561717">
    <w:abstractNumId w:val="5"/>
  </w:num>
  <w:num w:numId="9" w16cid:durableId="236788336">
    <w:abstractNumId w:val="4"/>
  </w:num>
  <w:num w:numId="10" w16cid:durableId="250969860">
    <w:abstractNumId w:val="3"/>
  </w:num>
  <w:num w:numId="11" w16cid:durableId="2122721055">
    <w:abstractNumId w:val="2"/>
  </w:num>
  <w:num w:numId="12" w16cid:durableId="255137801">
    <w:abstractNumId w:val="1"/>
  </w:num>
  <w:num w:numId="13" w16cid:durableId="231161692">
    <w:abstractNumId w:val="0"/>
  </w:num>
  <w:num w:numId="14" w16cid:durableId="1457484792">
    <w:abstractNumId w:val="17"/>
  </w:num>
  <w:num w:numId="15" w16cid:durableId="1115830350">
    <w:abstractNumId w:val="20"/>
  </w:num>
  <w:num w:numId="16" w16cid:durableId="528573015">
    <w:abstractNumId w:val="14"/>
  </w:num>
  <w:num w:numId="17" w16cid:durableId="1508669273">
    <w:abstractNumId w:val="19"/>
  </w:num>
  <w:num w:numId="18" w16cid:durableId="296376401">
    <w:abstractNumId w:val="11"/>
  </w:num>
  <w:num w:numId="19" w16cid:durableId="514031559">
    <w:abstractNumId w:val="26"/>
  </w:num>
  <w:num w:numId="20" w16cid:durableId="1029451227">
    <w:abstractNumId w:val="21"/>
  </w:num>
  <w:num w:numId="21" w16cid:durableId="66654717">
    <w:abstractNumId w:val="12"/>
  </w:num>
  <w:num w:numId="22" w16cid:durableId="1241254953">
    <w:abstractNumId w:val="18"/>
  </w:num>
  <w:num w:numId="23" w16cid:durableId="1274631698">
    <w:abstractNumId w:val="25"/>
  </w:num>
  <w:num w:numId="24" w16cid:durableId="2030521147">
    <w:abstractNumId w:val="13"/>
  </w:num>
  <w:num w:numId="25" w16cid:durableId="715741413">
    <w:abstractNumId w:val="15"/>
  </w:num>
  <w:num w:numId="26" w16cid:durableId="1528982229">
    <w:abstractNumId w:val="23"/>
  </w:num>
  <w:num w:numId="27" w16cid:durableId="801654368">
    <w:abstractNumId w:val="22"/>
  </w:num>
  <w:num w:numId="28" w16cid:durableId="207574254">
    <w:abstractNumId w:val="16"/>
  </w:num>
  <w:num w:numId="29" w16cid:durableId="2144494459">
    <w:abstractNumId w:val="24"/>
  </w:num>
  <w:num w:numId="30" w16cid:durableId="20967851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50"/>
    <w:rsid w:val="0001582B"/>
    <w:rsid w:val="0007149E"/>
    <w:rsid w:val="000800D1"/>
    <w:rsid w:val="00082E6D"/>
    <w:rsid w:val="000A4F59"/>
    <w:rsid w:val="000E00C3"/>
    <w:rsid w:val="000F6F53"/>
    <w:rsid w:val="00133C25"/>
    <w:rsid w:val="00137193"/>
    <w:rsid w:val="00141A4C"/>
    <w:rsid w:val="00143AEE"/>
    <w:rsid w:val="00151D38"/>
    <w:rsid w:val="00184AAE"/>
    <w:rsid w:val="00186DB8"/>
    <w:rsid w:val="001B29CF"/>
    <w:rsid w:val="001F3721"/>
    <w:rsid w:val="00206001"/>
    <w:rsid w:val="00232312"/>
    <w:rsid w:val="002502EF"/>
    <w:rsid w:val="00252883"/>
    <w:rsid w:val="00271CF2"/>
    <w:rsid w:val="0028220F"/>
    <w:rsid w:val="0029269F"/>
    <w:rsid w:val="002A45E5"/>
    <w:rsid w:val="002C2E7F"/>
    <w:rsid w:val="002D77E3"/>
    <w:rsid w:val="00301401"/>
    <w:rsid w:val="00306647"/>
    <w:rsid w:val="00340FB4"/>
    <w:rsid w:val="00343749"/>
    <w:rsid w:val="00356C14"/>
    <w:rsid w:val="00360C19"/>
    <w:rsid w:val="00394FD9"/>
    <w:rsid w:val="003B7FA6"/>
    <w:rsid w:val="003C1F0B"/>
    <w:rsid w:val="0040521C"/>
    <w:rsid w:val="00420026"/>
    <w:rsid w:val="00445342"/>
    <w:rsid w:val="00460E93"/>
    <w:rsid w:val="0046424F"/>
    <w:rsid w:val="00473837"/>
    <w:rsid w:val="004966F0"/>
    <w:rsid w:val="004978EC"/>
    <w:rsid w:val="004B1191"/>
    <w:rsid w:val="004D0D52"/>
    <w:rsid w:val="004E0419"/>
    <w:rsid w:val="005029D2"/>
    <w:rsid w:val="005208B3"/>
    <w:rsid w:val="00524BE6"/>
    <w:rsid w:val="00544927"/>
    <w:rsid w:val="00545B7A"/>
    <w:rsid w:val="00557E35"/>
    <w:rsid w:val="00573E58"/>
    <w:rsid w:val="00584EB7"/>
    <w:rsid w:val="005C4F47"/>
    <w:rsid w:val="005C5217"/>
    <w:rsid w:val="005E0038"/>
    <w:rsid w:val="00617B26"/>
    <w:rsid w:val="006270A9"/>
    <w:rsid w:val="0063380F"/>
    <w:rsid w:val="0065350B"/>
    <w:rsid w:val="006560F2"/>
    <w:rsid w:val="00661737"/>
    <w:rsid w:val="00673979"/>
    <w:rsid w:val="00675032"/>
    <w:rsid w:val="00675956"/>
    <w:rsid w:val="00676587"/>
    <w:rsid w:val="00681034"/>
    <w:rsid w:val="006A3364"/>
    <w:rsid w:val="006F7A9E"/>
    <w:rsid w:val="00705712"/>
    <w:rsid w:val="00705944"/>
    <w:rsid w:val="00706247"/>
    <w:rsid w:val="00724FC1"/>
    <w:rsid w:val="00741202"/>
    <w:rsid w:val="00743802"/>
    <w:rsid w:val="0075155B"/>
    <w:rsid w:val="007545EB"/>
    <w:rsid w:val="00756408"/>
    <w:rsid w:val="00787CAF"/>
    <w:rsid w:val="007C5050"/>
    <w:rsid w:val="007E79C8"/>
    <w:rsid w:val="007F789C"/>
    <w:rsid w:val="008047BC"/>
    <w:rsid w:val="00811DEE"/>
    <w:rsid w:val="00816216"/>
    <w:rsid w:val="00834D92"/>
    <w:rsid w:val="00857CAE"/>
    <w:rsid w:val="0087734B"/>
    <w:rsid w:val="008A5053"/>
    <w:rsid w:val="008C2978"/>
    <w:rsid w:val="00911758"/>
    <w:rsid w:val="00942A52"/>
    <w:rsid w:val="00950B4E"/>
    <w:rsid w:val="009702DC"/>
    <w:rsid w:val="00986CA0"/>
    <w:rsid w:val="009930CE"/>
    <w:rsid w:val="009B7B39"/>
    <w:rsid w:val="009C4DED"/>
    <w:rsid w:val="009D5933"/>
    <w:rsid w:val="009F2555"/>
    <w:rsid w:val="00A12403"/>
    <w:rsid w:val="00A14DE2"/>
    <w:rsid w:val="00A35217"/>
    <w:rsid w:val="00A42D87"/>
    <w:rsid w:val="00A83348"/>
    <w:rsid w:val="00A931C4"/>
    <w:rsid w:val="00AA4AD6"/>
    <w:rsid w:val="00AB676E"/>
    <w:rsid w:val="00B55134"/>
    <w:rsid w:val="00B9624E"/>
    <w:rsid w:val="00BA6D0F"/>
    <w:rsid w:val="00BB4394"/>
    <w:rsid w:val="00BD5B2C"/>
    <w:rsid w:val="00BD768D"/>
    <w:rsid w:val="00C06CB5"/>
    <w:rsid w:val="00C31758"/>
    <w:rsid w:val="00C52460"/>
    <w:rsid w:val="00C5552C"/>
    <w:rsid w:val="00C61F8E"/>
    <w:rsid w:val="00CA2ADE"/>
    <w:rsid w:val="00CB3838"/>
    <w:rsid w:val="00D111D8"/>
    <w:rsid w:val="00D24F12"/>
    <w:rsid w:val="00D30F4E"/>
    <w:rsid w:val="00D559F7"/>
    <w:rsid w:val="00D66BAB"/>
    <w:rsid w:val="00D7548E"/>
    <w:rsid w:val="00D97806"/>
    <w:rsid w:val="00DA0651"/>
    <w:rsid w:val="00DA614C"/>
    <w:rsid w:val="00DB6A7E"/>
    <w:rsid w:val="00DC36F0"/>
    <w:rsid w:val="00E255D4"/>
    <w:rsid w:val="00E60C0F"/>
    <w:rsid w:val="00E63BB6"/>
    <w:rsid w:val="00E83E4B"/>
    <w:rsid w:val="00EC3D9F"/>
    <w:rsid w:val="00ED2268"/>
    <w:rsid w:val="00EE0967"/>
    <w:rsid w:val="00EE42A8"/>
    <w:rsid w:val="00F26487"/>
    <w:rsid w:val="00F31B40"/>
    <w:rsid w:val="00F52D1C"/>
    <w:rsid w:val="00F86AA5"/>
    <w:rsid w:val="00FA43EE"/>
    <w:rsid w:val="00FB0E78"/>
    <w:rsid w:val="00FB3617"/>
    <w:rsid w:val="00FD22BF"/>
    <w:rsid w:val="00FD536A"/>
    <w:rsid w:val="00FE6CF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21C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5EB"/>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semiHidden/>
    <w:unhideWhenUsed/>
    <w:qFormat/>
    <w:rsid w:val="00573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336">
      <w:bodyDiv w:val="1"/>
      <w:marLeft w:val="0"/>
      <w:marRight w:val="0"/>
      <w:marTop w:val="0"/>
      <w:marBottom w:val="0"/>
      <w:divBdr>
        <w:top w:val="none" w:sz="0" w:space="0" w:color="auto"/>
        <w:left w:val="none" w:sz="0" w:space="0" w:color="auto"/>
        <w:bottom w:val="none" w:sz="0" w:space="0" w:color="auto"/>
        <w:right w:val="none" w:sz="0" w:space="0" w:color="auto"/>
      </w:divBdr>
    </w:div>
    <w:div w:id="157308059">
      <w:bodyDiv w:val="1"/>
      <w:marLeft w:val="0"/>
      <w:marRight w:val="0"/>
      <w:marTop w:val="0"/>
      <w:marBottom w:val="0"/>
      <w:divBdr>
        <w:top w:val="none" w:sz="0" w:space="0" w:color="auto"/>
        <w:left w:val="none" w:sz="0" w:space="0" w:color="auto"/>
        <w:bottom w:val="none" w:sz="0" w:space="0" w:color="auto"/>
        <w:right w:val="none" w:sz="0" w:space="0" w:color="auto"/>
      </w:divBdr>
    </w:div>
    <w:div w:id="382100750">
      <w:bodyDiv w:val="1"/>
      <w:marLeft w:val="0"/>
      <w:marRight w:val="0"/>
      <w:marTop w:val="0"/>
      <w:marBottom w:val="0"/>
      <w:divBdr>
        <w:top w:val="none" w:sz="0" w:space="0" w:color="auto"/>
        <w:left w:val="none" w:sz="0" w:space="0" w:color="auto"/>
        <w:bottom w:val="none" w:sz="0" w:space="0" w:color="auto"/>
        <w:right w:val="none" w:sz="0" w:space="0" w:color="auto"/>
      </w:divBdr>
    </w:div>
    <w:div w:id="423646082">
      <w:bodyDiv w:val="1"/>
      <w:marLeft w:val="0"/>
      <w:marRight w:val="0"/>
      <w:marTop w:val="0"/>
      <w:marBottom w:val="0"/>
      <w:divBdr>
        <w:top w:val="none" w:sz="0" w:space="0" w:color="auto"/>
        <w:left w:val="none" w:sz="0" w:space="0" w:color="auto"/>
        <w:bottom w:val="none" w:sz="0" w:space="0" w:color="auto"/>
        <w:right w:val="none" w:sz="0" w:space="0" w:color="auto"/>
      </w:divBdr>
    </w:div>
    <w:div w:id="868493808">
      <w:bodyDiv w:val="1"/>
      <w:marLeft w:val="0"/>
      <w:marRight w:val="0"/>
      <w:marTop w:val="0"/>
      <w:marBottom w:val="0"/>
      <w:divBdr>
        <w:top w:val="none" w:sz="0" w:space="0" w:color="auto"/>
        <w:left w:val="none" w:sz="0" w:space="0" w:color="auto"/>
        <w:bottom w:val="none" w:sz="0" w:space="0" w:color="auto"/>
        <w:right w:val="none" w:sz="0" w:space="0" w:color="auto"/>
      </w:divBdr>
    </w:div>
    <w:div w:id="1121416056">
      <w:bodyDiv w:val="1"/>
      <w:marLeft w:val="0"/>
      <w:marRight w:val="0"/>
      <w:marTop w:val="0"/>
      <w:marBottom w:val="0"/>
      <w:divBdr>
        <w:top w:val="none" w:sz="0" w:space="0" w:color="auto"/>
        <w:left w:val="none" w:sz="0" w:space="0" w:color="auto"/>
        <w:bottom w:val="none" w:sz="0" w:space="0" w:color="auto"/>
        <w:right w:val="none" w:sz="0" w:space="0" w:color="auto"/>
      </w:divBdr>
    </w:div>
    <w:div w:id="1183013551">
      <w:bodyDiv w:val="1"/>
      <w:marLeft w:val="0"/>
      <w:marRight w:val="0"/>
      <w:marTop w:val="0"/>
      <w:marBottom w:val="0"/>
      <w:divBdr>
        <w:top w:val="none" w:sz="0" w:space="0" w:color="auto"/>
        <w:left w:val="none" w:sz="0" w:space="0" w:color="auto"/>
        <w:bottom w:val="none" w:sz="0" w:space="0" w:color="auto"/>
        <w:right w:val="none" w:sz="0" w:space="0" w:color="auto"/>
      </w:divBdr>
    </w:div>
    <w:div w:id="1269779077">
      <w:bodyDiv w:val="1"/>
      <w:marLeft w:val="0"/>
      <w:marRight w:val="0"/>
      <w:marTop w:val="0"/>
      <w:marBottom w:val="0"/>
      <w:divBdr>
        <w:top w:val="none" w:sz="0" w:space="0" w:color="auto"/>
        <w:left w:val="none" w:sz="0" w:space="0" w:color="auto"/>
        <w:bottom w:val="none" w:sz="0" w:space="0" w:color="auto"/>
        <w:right w:val="none" w:sz="0" w:space="0" w:color="auto"/>
      </w:divBdr>
    </w:div>
    <w:div w:id="1624337351">
      <w:bodyDiv w:val="1"/>
      <w:marLeft w:val="0"/>
      <w:marRight w:val="0"/>
      <w:marTop w:val="0"/>
      <w:marBottom w:val="0"/>
      <w:divBdr>
        <w:top w:val="none" w:sz="0" w:space="0" w:color="auto"/>
        <w:left w:val="none" w:sz="0" w:space="0" w:color="auto"/>
        <w:bottom w:val="none" w:sz="0" w:space="0" w:color="auto"/>
        <w:right w:val="none" w:sz="0" w:space="0" w:color="auto"/>
      </w:divBdr>
    </w:div>
    <w:div w:id="1716392608">
      <w:bodyDiv w:val="1"/>
      <w:marLeft w:val="0"/>
      <w:marRight w:val="0"/>
      <w:marTop w:val="0"/>
      <w:marBottom w:val="0"/>
      <w:divBdr>
        <w:top w:val="none" w:sz="0" w:space="0" w:color="auto"/>
        <w:left w:val="none" w:sz="0" w:space="0" w:color="auto"/>
        <w:bottom w:val="none" w:sz="0" w:space="0" w:color="auto"/>
        <w:right w:val="none" w:sz="0" w:space="0" w:color="auto"/>
      </w:divBdr>
    </w:div>
    <w:div w:id="1904947059">
      <w:bodyDiv w:val="1"/>
      <w:marLeft w:val="0"/>
      <w:marRight w:val="0"/>
      <w:marTop w:val="0"/>
      <w:marBottom w:val="0"/>
      <w:divBdr>
        <w:top w:val="none" w:sz="0" w:space="0" w:color="auto"/>
        <w:left w:val="none" w:sz="0" w:space="0" w:color="auto"/>
        <w:bottom w:val="none" w:sz="0" w:space="0" w:color="auto"/>
        <w:right w:val="none" w:sz="0" w:space="0" w:color="auto"/>
      </w:divBdr>
    </w:div>
    <w:div w:id="19187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T647VG\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D2E515A4304F2E99BA1A83AB577D65"/>
        <w:category>
          <w:name w:val="General"/>
          <w:gallery w:val="placeholder"/>
        </w:category>
        <w:types>
          <w:type w:val="bbPlcHdr"/>
        </w:types>
        <w:behaviors>
          <w:behavior w:val="content"/>
        </w:behaviors>
        <w:guid w:val="{76A21470-59C8-448D-A754-F41A7EFEDF30}"/>
      </w:docPartPr>
      <w:docPartBody>
        <w:p w:rsidR="0045176B" w:rsidRDefault="00A01DE0">
          <w:pPr>
            <w:pStyle w:val="1ED2E515A4304F2E99BA1A83AB577D65"/>
          </w:pPr>
          <w:r>
            <w:t>Experience</w:t>
          </w:r>
        </w:p>
      </w:docPartBody>
    </w:docPart>
    <w:docPart>
      <w:docPartPr>
        <w:name w:val="645C9D5AD48348EAA5E9936B35BBE923"/>
        <w:category>
          <w:name w:val="General"/>
          <w:gallery w:val="placeholder"/>
        </w:category>
        <w:types>
          <w:type w:val="bbPlcHdr"/>
        </w:types>
        <w:behaviors>
          <w:behavior w:val="content"/>
        </w:behaviors>
        <w:guid w:val="{0A3482F9-2A84-4ADB-8698-174A6DDF0D9B}"/>
      </w:docPartPr>
      <w:docPartBody>
        <w:p w:rsidR="0045176B" w:rsidRDefault="00C61ABF" w:rsidP="00C61ABF">
          <w:pPr>
            <w:pStyle w:val="645C9D5AD48348EAA5E9936B35BBE923"/>
          </w:pPr>
          <w:r>
            <w:t>First Name</w:t>
          </w:r>
        </w:p>
      </w:docPartBody>
    </w:docPart>
    <w:docPart>
      <w:docPartPr>
        <w:name w:val="0510C8A5A3CC4F9FBA5F4EE91A8D3BEE"/>
        <w:category>
          <w:name w:val="General"/>
          <w:gallery w:val="placeholder"/>
        </w:category>
        <w:types>
          <w:type w:val="bbPlcHdr"/>
        </w:types>
        <w:behaviors>
          <w:behavior w:val="content"/>
        </w:behaviors>
        <w:guid w:val="{086D64E4-37A5-49E5-B86E-2EE33D0BAD43}"/>
      </w:docPartPr>
      <w:docPartBody>
        <w:p w:rsidR="0045176B" w:rsidRDefault="00C61ABF" w:rsidP="00C61ABF">
          <w:pPr>
            <w:pStyle w:val="0510C8A5A3CC4F9FBA5F4EE91A8D3BEE"/>
          </w:pPr>
          <w:r w:rsidRPr="009D0878">
            <w:t>Address</w:t>
          </w:r>
        </w:p>
      </w:docPartBody>
    </w:docPart>
    <w:docPart>
      <w:docPartPr>
        <w:name w:val="7D32F4C788534317BB38EE6431B15A20"/>
        <w:category>
          <w:name w:val="General"/>
          <w:gallery w:val="placeholder"/>
        </w:category>
        <w:types>
          <w:type w:val="bbPlcHdr"/>
        </w:types>
        <w:behaviors>
          <w:behavior w:val="content"/>
        </w:behaviors>
        <w:guid w:val="{CBB918D4-48FA-4C9E-A28D-3AB163DF2E42}"/>
      </w:docPartPr>
      <w:docPartBody>
        <w:p w:rsidR="0045176B" w:rsidRDefault="00C61ABF" w:rsidP="00C61ABF">
          <w:pPr>
            <w:pStyle w:val="7D32F4C788534317BB38EE6431B15A20"/>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48014768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BF"/>
    <w:rsid w:val="002B297F"/>
    <w:rsid w:val="003E6FB4"/>
    <w:rsid w:val="0045176B"/>
    <w:rsid w:val="00A01DE0"/>
    <w:rsid w:val="00C61A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2E515A4304F2E99BA1A83AB577D65">
    <w:name w:val="1ED2E515A4304F2E99BA1A83AB577D65"/>
    <w:rPr>
      <w:rFonts w:cs="Mangal"/>
    </w:rPr>
  </w:style>
  <w:style w:type="paragraph" w:styleId="ListBullet">
    <w:name w:val="List Bullet"/>
    <w:basedOn w:val="Normal"/>
    <w:uiPriority w:val="10"/>
    <w:unhideWhenUsed/>
    <w:qFormat/>
    <w:rsid w:val="00C61ABF"/>
    <w:pPr>
      <w:numPr>
        <w:numId w:val="1"/>
      </w:numPr>
      <w:spacing w:after="240" w:line="288" w:lineRule="auto"/>
      <w:contextualSpacing/>
    </w:pPr>
    <w:rPr>
      <w:rFonts w:cstheme="minorBidi"/>
      <w:color w:val="404040" w:themeColor="text1" w:themeTint="BF"/>
      <w:szCs w:val="22"/>
      <w:lang w:val="en-US" w:eastAsia="ja-JP" w:bidi="ar-SA"/>
    </w:rPr>
  </w:style>
  <w:style w:type="paragraph" w:customStyle="1" w:styleId="645C9D5AD48348EAA5E9936B35BBE923">
    <w:name w:val="645C9D5AD48348EAA5E9936B35BBE923"/>
    <w:rsid w:val="00C61ABF"/>
    <w:rPr>
      <w:rFonts w:cs="Mangal"/>
    </w:rPr>
  </w:style>
  <w:style w:type="paragraph" w:customStyle="1" w:styleId="0510C8A5A3CC4F9FBA5F4EE91A8D3BEE">
    <w:name w:val="0510C8A5A3CC4F9FBA5F4EE91A8D3BEE"/>
    <w:rsid w:val="00C61ABF"/>
    <w:rPr>
      <w:rFonts w:cs="Mangal"/>
    </w:rPr>
  </w:style>
  <w:style w:type="paragraph" w:customStyle="1" w:styleId="7D32F4C788534317BB38EE6431B15A20">
    <w:name w:val="7D32F4C788534317BB38EE6431B15A20"/>
    <w:rsid w:val="00C61ABF"/>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Sahasransu Kar</Abstract>
  <CompanyAddress>Ark Homes, Hyderabad, TS, India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3.xml><?xml version="1.0" encoding="utf-8"?>
<ds:datastoreItem xmlns:ds="http://schemas.openxmlformats.org/officeDocument/2006/customXml" ds:itemID="{33E373DB-C2F7-43F7-8BF2-130AFA1F2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5.xml><?xml version="1.0" encoding="utf-8"?>
<ds:datastoreItem xmlns:ds="http://schemas.openxmlformats.org/officeDocument/2006/customXml" ds:itemID="{FC286A1A-83A9-49D0-AE61-B506130901B0}">
  <ds:schemaRefs>
    <ds:schemaRef ds:uri="http://schemas.microsoft.com/office/2006/metadata/properties"/>
    <ds:schemaRef ds:uri="71af3243-3dd4-4a8d-8c0d-dd76da1f02a5"/>
    <ds:schemaRef ds:uri="http://schemas.microsoft.com/sharepoint/v3"/>
    <ds:schemaRef ds:uri="http://purl.org/dc/terms/"/>
    <ds:schemaRef ds:uri="230e9df3-be65-4c73-a93b-d1236ebd677e"/>
    <ds:schemaRef ds:uri="http://schemas.microsoft.com/office/2006/documentManagement/types"/>
    <ds:schemaRef ds:uri="16c05727-aa75-4e4a-9b5f-8a80a1165891"/>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Restaurant manager resume.dotx</Template>
  <TotalTime>0</TotalTime>
  <Pages>2</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2023-07-19T16:32:00Z</dcterms:created>
  <dcterms:modified xsi:type="dcterms:W3CDTF">2023-07-21T12:44:00Z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